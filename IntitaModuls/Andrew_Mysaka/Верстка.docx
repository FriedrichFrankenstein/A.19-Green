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6911" w:rsidRDefault="00BD6911"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461.25pt;height:259.5pt;visibility:visible">
            <v:imagedata r:id="rId4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2" o:spid="_x0000_i1026" type="#_x0000_t75" style="width:461.25pt;height:259.5pt;visibility:visible">
            <v:imagedata r:id="rId5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3" o:spid="_x0000_i1027" type="#_x0000_t75" style="width:461.25pt;height:259.5pt;visibility:visible">
            <v:imagedata r:id="rId6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4" o:spid="_x0000_i1028" type="#_x0000_t75" style="width:461.25pt;height:259.5pt;visibility:visible">
            <v:imagedata r:id="rId7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5" o:spid="_x0000_i1029" type="#_x0000_t75" style="width:461.25pt;height:259.5pt;visibility:visible">
            <v:imagedata r:id="rId8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6" o:spid="_x0000_i1030" type="#_x0000_t75" style="width:461.25pt;height:259.5pt;visibility:visible">
            <v:imagedata r:id="rId9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7" o:spid="_x0000_i1031" type="#_x0000_t75" style="width:461.25pt;height:259.5pt;visibility:visible">
            <v:imagedata r:id="rId10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8" o:spid="_x0000_i1032" type="#_x0000_t75" style="width:461.25pt;height:259.5pt;visibility:visible">
            <v:imagedata r:id="rId11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10" o:spid="_x0000_i1033" type="#_x0000_t75" style="width:461.25pt;height:259.5pt;visibility:visible">
            <v:imagedata r:id="rId12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11" o:spid="_x0000_i1034" type="#_x0000_t75" style="width:461.25pt;height:259.5pt;visibility:visible">
            <v:imagedata r:id="rId13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9" o:spid="_x0000_i1035" type="#_x0000_t75" style="width:461.25pt;height:259.5pt;visibility:visible">
            <v:imagedata r:id="rId14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12" o:spid="_x0000_i1036" type="#_x0000_t75" style="width:461.25pt;height:259.5pt;visibility:visible">
            <v:imagedata r:id="rId15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13" o:spid="_x0000_i1037" type="#_x0000_t75" style="width:461.25pt;height:259.5pt;visibility:visible">
            <v:imagedata r:id="rId16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14" o:spid="_x0000_i1038" type="#_x0000_t75" style="width:461.25pt;height:259.5pt;visibility:visible">
            <v:imagedata r:id="rId17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15" o:spid="_x0000_i1039" type="#_x0000_t75" style="width:461.25pt;height:259.5pt;visibility:visible">
            <v:imagedata r:id="rId18" o:title=""/>
          </v:shape>
        </w:pict>
      </w:r>
    </w:p>
    <w:p w:rsidR="00BD6911" w:rsidRDefault="00BD6911"/>
    <w:p w:rsidR="00BD6911" w:rsidRDefault="00BD6911">
      <w:r>
        <w:rPr>
          <w:noProof/>
          <w:lang w:eastAsia="ru-RU"/>
        </w:rPr>
        <w:pict>
          <v:shape id="Рисунок 16" o:spid="_x0000_i1040" type="#_x0000_t75" style="width:461.25pt;height:259.5pt;visibility:visible">
            <v:imagedata r:id="rId19" o:title=""/>
          </v:shape>
        </w:pict>
      </w:r>
    </w:p>
    <w:p w:rsidR="00BD6911" w:rsidRDefault="00BD6911">
      <w:r>
        <w:rPr>
          <w:noProof/>
          <w:lang w:eastAsia="ru-RU"/>
        </w:rPr>
        <w:pict>
          <v:shape id="Рисунок 17" o:spid="_x0000_i1041" type="#_x0000_t75" style="width:461.25pt;height:259.5pt;visibility:visible">
            <v:imagedata r:id="rId20" o:title=""/>
          </v:shape>
        </w:pict>
      </w:r>
    </w:p>
    <w:p w:rsidR="00BD6911" w:rsidRDefault="00BD6911">
      <w:pPr>
        <w:rPr>
          <w:noProof/>
          <w:lang w:val="en-US" w:eastAsia="ru-RU"/>
        </w:rPr>
      </w:pPr>
      <w:r>
        <w:rPr>
          <w:noProof/>
          <w:lang w:eastAsia="ru-RU"/>
        </w:rPr>
        <w:pict>
          <v:shape id="Рисунок 18" o:spid="_x0000_i1042" type="#_x0000_t75" style="width:461.25pt;height:259.5pt;visibility:visible">
            <v:imagedata r:id="rId21" o:title=""/>
          </v:shape>
        </w:pict>
      </w:r>
      <w:bookmarkStart w:id="0" w:name="_GoBack"/>
      <w:bookmarkEnd w:id="0"/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43" type="#_x0000_t75" style="width:461.25pt;height:259.5pt">
            <v:imagedata r:id="rId22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44" type="#_x0000_t75" style="width:461.25pt;height:259.5pt">
            <v:imagedata r:id="rId23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45" type="#_x0000_t75" style="width:461.25pt;height:259.5pt">
            <v:imagedata r:id="rId24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46" type="#_x0000_t75" style="width:461.25pt;height:259.5pt">
            <v:imagedata r:id="rId25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47" type="#_x0000_t75" style="width:461.25pt;height:259.5pt">
            <v:imagedata r:id="rId26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48" type="#_x0000_t75" style="width:461.25pt;height:259.5pt">
            <v:imagedata r:id="rId27" o:title=""/>
          </v:shape>
        </w:pict>
      </w:r>
    </w:p>
    <w:p w:rsidR="00BD6911" w:rsidRDefault="00BD6911">
      <w:pPr>
        <w:rPr>
          <w:lang w:val="en-US"/>
        </w:rPr>
      </w:pP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49" type="#_x0000_t75" style="width:461.25pt;height:259.5pt">
            <v:imagedata r:id="rId28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0" type="#_x0000_t75" style="width:461.25pt;height:259.5pt">
            <v:imagedata r:id="rId29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1" type="#_x0000_t75" style="width:461.25pt;height:259.5pt">
            <v:imagedata r:id="rId30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2" type="#_x0000_t75" style="width:461.25pt;height:259.5pt">
            <v:imagedata r:id="rId31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3" type="#_x0000_t75" style="width:461.25pt;height:259.5pt">
            <v:imagedata r:id="rId32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4" type="#_x0000_t75" style="width:461.25pt;height:259.5pt">
            <v:imagedata r:id="rId33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5" type="#_x0000_t75" style="width:461.25pt;height:259.5pt">
            <v:imagedata r:id="rId34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6" type="#_x0000_t75" style="width:461.25pt;height:259.5pt">
            <v:imagedata r:id="rId35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7" type="#_x0000_t75" style="width:461.25pt;height:259.5pt">
            <v:imagedata r:id="rId36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8" type="#_x0000_t75" style="width:461.25pt;height:259.5pt">
            <v:imagedata r:id="rId37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59" type="#_x0000_t75" style="width:461.25pt;height:259.5pt">
            <v:imagedata r:id="rId38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60" type="#_x0000_t75" style="width:461.25pt;height:259.5pt">
            <v:imagedata r:id="rId39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61" type="#_x0000_t75" style="width:461.25pt;height:259.5pt">
            <v:imagedata r:id="rId40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62" type="#_x0000_t75" style="width:461.25pt;height:259.5pt">
            <v:imagedata r:id="rId41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63" type="#_x0000_t75" style="width:461.25pt;height:259.5pt">
            <v:imagedata r:id="rId42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64" type="#_x0000_t75" style="width:461.25pt;height:259.5pt">
            <v:imagedata r:id="rId43" o:title=""/>
          </v:shape>
        </w:pict>
      </w:r>
    </w:p>
    <w:p w:rsidR="00BD6911" w:rsidRDefault="00BD6911">
      <w:pPr>
        <w:rPr>
          <w:lang w:val="en-US"/>
        </w:rPr>
      </w:pPr>
      <w:r w:rsidRPr="003215E4">
        <w:rPr>
          <w:lang w:val="en-US"/>
        </w:rPr>
        <w:pict>
          <v:shape id="_x0000_i1065" type="#_x0000_t75" style="width:461.25pt;height:259.5pt">
            <v:imagedata r:id="rId44" o:title=""/>
          </v:shape>
        </w:pic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&lt;!DOCTYPE html&gt;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&lt;html&gt;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&lt;body&gt;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&lt;p&gt;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&lt;a href="https://intita.com/teachers/"&gt;Команда&lt;/a&gt;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&lt;a href="https://intita.com/aboutus/"&gt;Про нас&lt;/a&gt;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&lt;a href="https://intita.com/cabinet/"&gt;Дошка&lt;/a&gt;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&lt;a href="https://intita.com/courses/"&gt;Курси&lt;/a&gt;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&lt;/p&gt;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uk-UA" w:eastAsia="ru-RU"/>
        </w:rPr>
      </w:pP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uk-UA" w:eastAsia="ru-RU"/>
        </w:rPr>
      </w:pPr>
      <w:r w:rsidRPr="00D40F56">
        <w:rPr>
          <w:rFonts w:ascii="Times New Roman" w:hAnsi="Times New Roman"/>
          <w:sz w:val="24"/>
          <w:szCs w:val="24"/>
          <w:lang w:val="uk-UA" w:eastAsia="ru-RU"/>
        </w:rPr>
        <w:t>&lt;ol type="1"&gt;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uk-UA" w:eastAsia="ru-RU"/>
        </w:rPr>
      </w:pPr>
      <w:r w:rsidRPr="00D40F56">
        <w:rPr>
          <w:rFonts w:ascii="Times New Roman" w:hAnsi="Times New Roman"/>
          <w:sz w:val="24"/>
          <w:szCs w:val="24"/>
          <w:lang w:val="uk-UA" w:eastAsia="ru-RU"/>
        </w:rPr>
        <w:t xml:space="preserve">  &lt;li&gt;Coffee&lt;/li&gt;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uk-UA" w:eastAsia="ru-RU"/>
        </w:rPr>
      </w:pPr>
      <w:r w:rsidRPr="00D40F56">
        <w:rPr>
          <w:rFonts w:ascii="Times New Roman" w:hAnsi="Times New Roman"/>
          <w:sz w:val="24"/>
          <w:szCs w:val="24"/>
          <w:lang w:val="uk-UA" w:eastAsia="ru-RU"/>
        </w:rPr>
        <w:t xml:space="preserve">  &lt;li&gt;Tea&lt;/li&gt;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uk-UA" w:eastAsia="ru-RU"/>
        </w:rPr>
      </w:pPr>
      <w:r w:rsidRPr="00D40F56">
        <w:rPr>
          <w:rFonts w:ascii="Times New Roman" w:hAnsi="Times New Roman"/>
          <w:sz w:val="24"/>
          <w:szCs w:val="24"/>
          <w:lang w:val="uk-UA" w:eastAsia="ru-RU"/>
        </w:rPr>
        <w:t xml:space="preserve">  &lt;li&gt;Milk&lt;/li&gt;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uk-UA" w:eastAsia="ru-RU"/>
        </w:rPr>
      </w:pPr>
      <w:r w:rsidRPr="00D40F56">
        <w:rPr>
          <w:rFonts w:ascii="Times New Roman" w:hAnsi="Times New Roman"/>
          <w:sz w:val="24"/>
          <w:szCs w:val="24"/>
          <w:lang w:val="uk-UA" w:eastAsia="ru-RU"/>
        </w:rPr>
        <w:t>&lt;/ol&gt;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uk-UA" w:eastAsia="ru-RU"/>
        </w:rPr>
      </w:pP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&lt;/body&gt;</w:t>
      </w:r>
    </w:p>
    <w:p w:rsidR="00BD6911" w:rsidRPr="00D40F56" w:rsidRDefault="00BD6911" w:rsidP="00D40F56">
      <w:pPr>
        <w:spacing w:after="0" w:line="240" w:lineRule="auto"/>
        <w:rPr>
          <w:rFonts w:ascii="Times New Roman" w:hAnsi="Times New Roman"/>
          <w:sz w:val="24"/>
          <w:szCs w:val="24"/>
          <w:lang w:val="en-US" w:eastAsia="ru-RU"/>
        </w:rPr>
      </w:pPr>
      <w:r w:rsidRPr="00D40F56">
        <w:rPr>
          <w:rFonts w:ascii="Times New Roman" w:hAnsi="Times New Roman"/>
          <w:sz w:val="24"/>
          <w:szCs w:val="24"/>
          <w:lang w:val="en-US" w:eastAsia="ru-RU"/>
        </w:rPr>
        <w:t>&lt;/html&gt;</w:t>
      </w:r>
    </w:p>
    <w:p w:rsidR="00BD6911" w:rsidRPr="00AD731A" w:rsidRDefault="00BD6911">
      <w:pPr>
        <w:rPr>
          <w:lang w:val="en-US"/>
        </w:rPr>
      </w:pPr>
    </w:p>
    <w:p w:rsidR="00BD6911" w:rsidRDefault="00BD6911"/>
    <w:p w:rsidR="00BD6911" w:rsidRDefault="00BD6911"/>
    <w:sectPr w:rsidR="00BD6911" w:rsidSect="00AD6A49">
      <w:pgSz w:w="11906" w:h="16838"/>
      <w:pgMar w:top="284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DB4577"/>
    <w:rsid w:val="00013924"/>
    <w:rsid w:val="000222EC"/>
    <w:rsid w:val="001304D4"/>
    <w:rsid w:val="00134EFA"/>
    <w:rsid w:val="00153EE4"/>
    <w:rsid w:val="00190827"/>
    <w:rsid w:val="0021350F"/>
    <w:rsid w:val="00280CC2"/>
    <w:rsid w:val="003215E4"/>
    <w:rsid w:val="003548D5"/>
    <w:rsid w:val="003768D5"/>
    <w:rsid w:val="003C07C6"/>
    <w:rsid w:val="00474CC1"/>
    <w:rsid w:val="005B4408"/>
    <w:rsid w:val="006C2498"/>
    <w:rsid w:val="006F5FFB"/>
    <w:rsid w:val="0084008D"/>
    <w:rsid w:val="0085060B"/>
    <w:rsid w:val="00874E1B"/>
    <w:rsid w:val="008D1806"/>
    <w:rsid w:val="008F284E"/>
    <w:rsid w:val="00983398"/>
    <w:rsid w:val="00996678"/>
    <w:rsid w:val="009B39B9"/>
    <w:rsid w:val="009D0F14"/>
    <w:rsid w:val="00A0606B"/>
    <w:rsid w:val="00A44124"/>
    <w:rsid w:val="00AD6A49"/>
    <w:rsid w:val="00AD731A"/>
    <w:rsid w:val="00BA40E4"/>
    <w:rsid w:val="00BD6911"/>
    <w:rsid w:val="00C32205"/>
    <w:rsid w:val="00CE40BA"/>
    <w:rsid w:val="00D40F56"/>
    <w:rsid w:val="00D64CDC"/>
    <w:rsid w:val="00D740BD"/>
    <w:rsid w:val="00D90A5B"/>
    <w:rsid w:val="00DB4577"/>
    <w:rsid w:val="00E22AB7"/>
    <w:rsid w:val="00EA37B9"/>
    <w:rsid w:val="00EA61DC"/>
    <w:rsid w:val="00EB78BB"/>
    <w:rsid w:val="00EC0ECC"/>
    <w:rsid w:val="00F133DA"/>
    <w:rsid w:val="00F85A12"/>
    <w:rsid w:val="00FE2F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008D"/>
    <w:pPr>
      <w:spacing w:after="160" w:line="259" w:lineRule="auto"/>
    </w:pPr>
    <w:rPr>
      <w:lang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173</TotalTime>
  <Pages>15</Pages>
  <Words>61</Words>
  <Characters>350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User</cp:lastModifiedBy>
  <cp:revision>19</cp:revision>
  <dcterms:created xsi:type="dcterms:W3CDTF">2019-08-25T10:47:00Z</dcterms:created>
  <dcterms:modified xsi:type="dcterms:W3CDTF">2019-09-17T16:08:00Z</dcterms:modified>
</cp:coreProperties>
</file>